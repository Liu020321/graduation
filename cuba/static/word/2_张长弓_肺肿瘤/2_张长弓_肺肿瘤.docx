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ID:Zcg13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姓名:张长弓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图片类型:肺肿瘤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11:22:00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手机号码:19831130589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身份证号:150403199736892565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家庭住址:元宝山区平庄镇阳光花园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这个世界就是一个巨大的笑话，我们都是bug。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4_55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请313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4-10_09_33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