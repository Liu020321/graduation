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41" w:firstLineChars="600"/>
        <w:jc w:val="both"/>
        <w:rPr>
          <w:rFonts w:hint="eastAsia" w:ascii="微软雅黑" w:hAnsi="微软雅黑" w:eastAsia="微软雅黑" w:cs="微软雅黑"/>
          <w:b/>
          <w:sz w:val="44"/>
          <w:szCs w:val="44"/>
        </w:rPr>
      </w:pPr>
      <w:r>
        <w:rPr>
          <w:rFonts w:hint="eastAsia" w:ascii="微软雅黑" w:hAnsi="微软雅黑" w:eastAsia="微软雅黑" w:cs="微软雅黑"/>
          <w:b/>
          <w:sz w:val="44"/>
          <w:szCs w:val="44"/>
          <w:lang w:eastAsia="zh-CN"/>
        </w:rPr>
        <w:t>某某省某某</w:t>
      </w:r>
      <w:bookmarkStart w:id="0" w:name="_GoBack"/>
      <w:bookmarkEnd w:id="0"/>
      <w:r>
        <w:rPr>
          <w:rFonts w:hint="eastAsia" w:ascii="微软雅黑" w:hAnsi="微软雅黑" w:eastAsia="微软雅黑" w:cs="微软雅黑"/>
          <w:b/>
          <w:sz w:val="44"/>
          <w:szCs w:val="44"/>
        </w:rPr>
        <w:t>市医院</w:t>
      </w:r>
    </w:p>
    <w:p>
      <w:pPr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诊断报告单</w:t>
      </w:r>
    </w:p>
    <w:p>
      <w:pPr>
        <w:spacing w:line="500" w:lineRule="exact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113"/>
        <w:gridCol w:w="2104"/>
        <w:gridCol w:w="21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ID:Lht2002321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姓名:刘海涛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性别:男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年龄:22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图片类型:椎骨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导入时间:2024-03-18 14:17:00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手机号码:18731136590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身份证号:150403200203215133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家庭住址:长安区胜利北街17号石家庄铁道大学</w:t>
            </w:r>
          </w:p>
        </w:tc>
      </w:tr>
    </w:tbl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</w:t>
      </w:r>
      <w:r>
        <w:rPr>
          <w:rFonts w:hint="eastAsia"/>
          <w:sz w:val="28"/>
          <w:szCs w:val="2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诊断描述</w:t>
      </w:r>
      <w:r>
        <w:rPr>
          <w:rFonts w:hint="eastAsia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28"/>
          <w:szCs w:val="28"/>
          <w:lang w:val="en-US" w:eastAsia="zh-CN"/>
        </w:rPr>
      </w:pPr>
      <w:r>
        <w:tab/>
        <w:t>模拟数据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诊断图片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/>
      <w:r>
        <w:drawing>
          <wp:inline xmlns:a="http://schemas.openxmlformats.org/drawingml/2006/main" xmlns:pic="http://schemas.openxmlformats.org/drawingml/2006/picture">
            <wp:extent cx="5220000" cy="18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3-30_18_22_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72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宋体" w:hAnsi="宋体"/>
          <w:sz w:val="24"/>
        </w:rPr>
        <w:t>诊断描述：</w:t>
        <w:br/>
      </w:r>
      <w:r>
        <w:tab/>
      </w:r>
      <w:r>
        <w:t>测试八零</w:t>
      </w:r>
      <w:r>
        <w:rPr>
          <w:rFonts w:ascii="宋体" w:hAnsi="宋体"/>
          <w:sz w:val="24"/>
        </w:rPr>
        <w:br/>
        <w:t>诊断图片：</w:t>
        <w:br/>
      </w:r>
      <w:r>
        <w:drawing>
          <wp:inline xmlns:a="http://schemas.openxmlformats.org/drawingml/2006/main" xmlns:pic="http://schemas.openxmlformats.org/drawingml/2006/picture">
            <wp:extent cx="5220000" cy="18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3-31_15_00_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72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宋体" w:hAnsi="宋体"/>
          <w:sz w:val="24"/>
        </w:rPr>
        <w:t>诊断描述：</w:t>
        <w:br/>
      </w:r>
      <w:r>
        <w:tab/>
      </w:r>
      <w:r>
        <w:t>jdkajdaksljdlka</w:t>
      </w:r>
      <w:r>
        <w:rPr>
          <w:rFonts w:ascii="宋体" w:hAnsi="宋体"/>
          <w:sz w:val="24"/>
        </w:rPr>
        <w:br/>
        <w:t>诊断图片：</w:t>
        <w:br/>
      </w:r>
      <w:r>
        <w:drawing>
          <wp:inline xmlns:a="http://schemas.openxmlformats.org/drawingml/2006/main" xmlns:pic="http://schemas.openxmlformats.org/drawingml/2006/picture">
            <wp:extent cx="5220000" cy="1872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4-01_17_40_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</w:t>
      </w:r>
    </w:p>
    <w:p>
      <w:pPr>
        <w:spacing w:line="500" w:lineRule="exact"/>
        <w:rPr>
          <w:rFonts w:hint="eastAsia" w:eastAsia="宋体"/>
          <w:lang w:eastAsia="zh-CN"/>
        </w:rPr>
      </w:pPr>
      <w:r>
        <w:rPr>
          <w:rFonts w:hint="eastAsia"/>
          <w:sz w:val="28"/>
          <w:szCs w:val="28"/>
        </w:rPr>
        <w:t>报告医师：张</w:t>
      </w:r>
      <w:r>
        <w:rPr>
          <w:rFonts w:hint="eastAsia"/>
          <w:sz w:val="28"/>
          <w:szCs w:val="28"/>
          <w:lang w:eastAsia="zh-CN"/>
        </w:rPr>
        <w:t>某某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审核医师：</w:t>
      </w: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TcsImhkaWQiOiI0NWE2ZThlM2YyN2MyZDM4YmYzNWQ1NWNkMWNkNDcyNyIsInVzZXJDb3VudCI6MTd9"/>
  </w:docVars>
  <w:rsids>
    <w:rsidRoot w:val="1B673B6C"/>
    <w:rsid w:val="07A77847"/>
    <w:rsid w:val="0BDB1788"/>
    <w:rsid w:val="0CAA7CD9"/>
    <w:rsid w:val="177D1CF9"/>
    <w:rsid w:val="1B673B6C"/>
    <w:rsid w:val="23DA7D7C"/>
    <w:rsid w:val="25C72D5A"/>
    <w:rsid w:val="3E711B76"/>
    <w:rsid w:val="407323E6"/>
    <w:rsid w:val="46BE1992"/>
    <w:rsid w:val="481C3992"/>
    <w:rsid w:val="61C51B6A"/>
    <w:rsid w:val="66283B6A"/>
    <w:rsid w:val="6C6A371D"/>
    <w:rsid w:val="6D901420"/>
    <w:rsid w:val="6E024B48"/>
    <w:rsid w:val="70EF636C"/>
    <w:rsid w:val="725137A0"/>
    <w:rsid w:val="736C3D36"/>
    <w:rsid w:val="FFD3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lht/C:\Users\21016\AppData\Roaming\kingsoft\office6\templates\download\e3381ca8-2423-4652-9017-d2d16ea5bf22\&#21307;&#38498;CT&#35786;&#26029;&#25253;&#21578;&#21333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医院CT诊断报告单模板.docx</Template>
  <Pages>1</Pages>
  <Words>273</Words>
  <Characters>319</Characters>
  <Lines>0</Lines>
  <Paragraphs>0</Paragraphs>
  <TotalTime>8</TotalTime>
  <ScaleCrop>false</ScaleCrop>
  <LinksUpToDate>false</LinksUpToDate>
  <CharactersWithSpaces>524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2024-03-24T17:02:00Z</dcterms:created>
  <dc:creator>北凉&amp;梅子酒</dc:creator>
  <cp:lastModifiedBy>北凉&amp;梅子酒</cp:lastModifiedBy>
  <dcterms:modified xsi:type="dcterms:W3CDTF">2024-03-31T19:02:47Z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  <property fmtid="{D5CDD505-2E9C-101B-9397-08002B2CF9AE}" pid="3" name="KSOTemplateUUID">
    <vt:lpwstr>v1.0_mb_4KA2ChBx2kxsoUnL/1+YyA==</vt:lpwstr>
  </property>
  <property fmtid="{D5CDD505-2E9C-101B-9397-08002B2CF9AE}" pid="4" name="ICV">
    <vt:lpwstr>54CCC29989F245AF9F7DCABDF68475BC_11</vt:lpwstr>
  </property>
</Properties>
</file>