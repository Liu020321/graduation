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jc w:val="both"/>
        <w:rPr>
          <w:rFonts w:hint="eastAsia"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  <w:lang w:eastAsia="zh-CN"/>
        </w:rPr>
        <w:t>某某省某某</w:t>
      </w:r>
      <w:r>
        <w:rPr>
          <w:rFonts w:hint="eastAsia" w:ascii="楷体_GB2312" w:eastAsia="楷体_GB2312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ID:{{username}}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姓名:{{name}}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性别:{{sex}}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年龄:{{age}}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图片类型:{{imageType}}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导入时间:{{uploadTime}}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手机号码:{{phone}}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身份证号:{{idCard}}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家庭住址:{{asset}}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{{description}}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{{image}}</w:t>
      </w:r>
      <w:bookmarkStart w:id="0" w:name="_GoBack"/>
      <w:bookmarkEnd w:id="0"/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2024-03-24T09:02:00Z</dcterms:created>
  <dc:creator>北凉&amp;梅子酒</dc:creator>
  <cp:lastModifiedBy>北凉&amp;梅子酒</cp:lastModifiedBy>
  <dcterms:modified xsi:type="dcterms:W3CDTF">2024-03-30T04:21:03Z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